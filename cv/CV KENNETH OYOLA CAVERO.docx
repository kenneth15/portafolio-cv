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470" w:rsidRDefault="00571765">
      <w:r>
        <w:rPr>
          <w:noProof/>
        </w:rPr>
        <w:drawing>
          <wp:anchor distT="0" distB="0" distL="114300" distR="114300" simplePos="0" relativeHeight="251914240" behindDoc="0" locked="0" layoutInCell="1" allowOverlap="1" wp14:anchorId="77FEAC5A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1300061" cy="16573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nneth curr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061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118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B3FC9E" wp14:editId="47EF03CD">
                <wp:simplePos x="0" y="0"/>
                <wp:positionH relativeFrom="margin">
                  <wp:align>left</wp:align>
                </wp:positionH>
                <wp:positionV relativeFrom="paragraph">
                  <wp:posOffset>-123190</wp:posOffset>
                </wp:positionV>
                <wp:extent cx="1461770" cy="1847850"/>
                <wp:effectExtent l="0" t="0" r="24130" b="19050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1D0" w:rsidRDefault="00F841D0" w:rsidP="004644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3FC9E" id="Rectángulo 277" o:spid="_x0000_s1026" style="position:absolute;margin-left:0;margin-top:-9.7pt;width:115.1pt;height:145.5pt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" fillcolor="white [3201]" strokecolor="#4472c4 [3208]" strokeweight="1pt">
                <v:textbox>
                  <w:txbxContent>
                    <w:p w:rsidR="00F841D0" w:rsidRDefault="00F841D0" w:rsidP="004644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4EFC" w:rsidRPr="006F118F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807744" behindDoc="1" locked="0" layoutInCell="1" allowOverlap="1" wp14:anchorId="24833934" wp14:editId="59363AEF">
                <wp:simplePos x="0" y="0"/>
                <wp:positionH relativeFrom="margin">
                  <wp:posOffset>1717040</wp:posOffset>
                </wp:positionH>
                <wp:positionV relativeFrom="paragraph">
                  <wp:posOffset>-685800</wp:posOffset>
                </wp:positionV>
                <wp:extent cx="3997960" cy="800100"/>
                <wp:effectExtent l="0" t="0" r="254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1D0" w:rsidRPr="00A00F96" w:rsidRDefault="00F841D0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40"/>
                                <w:szCs w:val="36"/>
                              </w:rPr>
                            </w:pPr>
                            <w:r w:rsidRPr="00A00F96">
                              <w:rPr>
                                <w:rFonts w:ascii="Corbel" w:hAnsi="Corbel"/>
                                <w:b/>
                                <w:color w:val="6179AA"/>
                                <w:sz w:val="40"/>
                                <w:szCs w:val="36"/>
                              </w:rPr>
                              <w:t>CURRÍCUL</w:t>
                            </w: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40"/>
                                <w:szCs w:val="36"/>
                              </w:rPr>
                              <w:t>UM</w:t>
                            </w:r>
                            <w:r w:rsidRPr="00A00F96">
                              <w:rPr>
                                <w:rFonts w:ascii="Corbel" w:hAnsi="Corbel"/>
                                <w:b/>
                                <w:color w:val="6179AA"/>
                                <w:sz w:val="40"/>
                                <w:szCs w:val="36"/>
                              </w:rPr>
                              <w:t xml:space="preserve"> VITAE</w:t>
                            </w:r>
                          </w:p>
                          <w:p w:rsidR="00F841D0" w:rsidRPr="00845EF5" w:rsidRDefault="00F841D0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339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35.2pt;margin-top:-54pt;width:314.8pt;height:63pt;z-index:-251508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" stroked="f">
                <v:textbox>
                  <w:txbxContent>
                    <w:p w:rsidR="00F841D0" w:rsidRPr="00A00F96" w:rsidRDefault="00F841D0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40"/>
                          <w:szCs w:val="36"/>
                        </w:rPr>
                      </w:pPr>
                      <w:r w:rsidRPr="00A00F96">
                        <w:rPr>
                          <w:rFonts w:ascii="Corbel" w:hAnsi="Corbel"/>
                          <w:b/>
                          <w:color w:val="6179AA"/>
                          <w:sz w:val="40"/>
                          <w:szCs w:val="36"/>
                        </w:rPr>
                        <w:t>CURRÍCUL</w:t>
                      </w:r>
                      <w:r>
                        <w:rPr>
                          <w:rFonts w:ascii="Corbel" w:hAnsi="Corbel"/>
                          <w:b/>
                          <w:color w:val="6179AA"/>
                          <w:sz w:val="40"/>
                          <w:szCs w:val="36"/>
                        </w:rPr>
                        <w:t>UM</w:t>
                      </w:r>
                      <w:r w:rsidRPr="00A00F96">
                        <w:rPr>
                          <w:rFonts w:ascii="Corbel" w:hAnsi="Corbel"/>
                          <w:b/>
                          <w:color w:val="6179AA"/>
                          <w:sz w:val="40"/>
                          <w:szCs w:val="36"/>
                        </w:rPr>
                        <w:t xml:space="preserve"> VITAE</w:t>
                      </w:r>
                    </w:p>
                    <w:p w:rsidR="00F841D0" w:rsidRPr="00845EF5" w:rsidRDefault="00F841D0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DATOS PERSONALES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EFC" w:rsidRPr="006F118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F5D4A2" wp14:editId="66EB510C">
                <wp:simplePos x="0" y="0"/>
                <wp:positionH relativeFrom="column">
                  <wp:posOffset>1550035</wp:posOffset>
                </wp:positionH>
                <wp:positionV relativeFrom="paragraph">
                  <wp:posOffset>123825</wp:posOffset>
                </wp:positionV>
                <wp:extent cx="4086225" cy="1714500"/>
                <wp:effectExtent l="0" t="0" r="28575" b="19050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714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E6CCE" id="Rectángulo redondeado 279" o:spid="_x0000_s1026" style="position:absolute;margin-left:122.05pt;margin-top:9.75pt;width:321.75pt;height:1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" filled="f" strokecolor="#6179aa" strokeweight="1pt">
                <v:stroke joinstyle="miter"/>
              </v:roundrect>
            </w:pict>
          </mc:Fallback>
        </mc:AlternateContent>
      </w:r>
      <w:r w:rsidR="0012141B" w:rsidRPr="006F118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C6E73A" wp14:editId="7EA16E6A">
                <wp:simplePos x="0" y="0"/>
                <wp:positionH relativeFrom="page">
                  <wp:posOffset>3175</wp:posOffset>
                </wp:positionH>
                <wp:positionV relativeFrom="paragraph">
                  <wp:posOffset>-970280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C2457" id="Rectángulo 278" o:spid="_x0000_s1026" style="position:absolute;margin-left:.25pt;margin-top:-76.4pt;width:32.7pt;height:844.6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" fillcolor="#5b9bd5 [3204]" stroked="f">
                <w10:wrap anchorx="page"/>
              </v:rect>
            </w:pict>
          </mc:Fallback>
        </mc:AlternateContent>
      </w:r>
    </w:p>
    <w:p w:rsidR="00BB08EF" w:rsidRDefault="00571765">
      <w:r w:rsidRPr="006F118F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635AF7E" wp14:editId="049A6C96">
                <wp:simplePos x="0" y="0"/>
                <wp:positionH relativeFrom="page">
                  <wp:posOffset>2495550</wp:posOffset>
                </wp:positionH>
                <wp:positionV relativeFrom="paragraph">
                  <wp:posOffset>9525</wp:posOffset>
                </wp:positionV>
                <wp:extent cx="3471545" cy="150495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1545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1D0" w:rsidRDefault="00F841D0" w:rsidP="00FF716F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  <w:bookmarkStart w:id="0" w:name="_Hlk529037655"/>
                            <w:bookmarkEnd w:id="0"/>
                            <w:r w:rsidRPr="00FF716F"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  <w:t>ENNETH JOSEPH OYOLA CAVERO</w:t>
                            </w:r>
                          </w:p>
                          <w:p w:rsidR="00F841D0" w:rsidRDefault="00F841D0" w:rsidP="006F118F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  <w:t>AV. Miguel Grau MZ “M1” LT “</w:t>
                            </w:r>
                            <w:r w:rsidR="00571765"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  <w:t>1B</w:t>
                            </w:r>
                            <w:r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F841D0" w:rsidRDefault="00F841D0" w:rsidP="006F118F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FF716F"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  <w:t>79323171</w:t>
                            </w:r>
                            <w:r w:rsidRPr="00FF716F"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  <w:t>CLARO</w:t>
                            </w:r>
                            <w:r w:rsidRPr="00FF716F"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841D0" w:rsidRPr="00060AD3" w:rsidRDefault="00F841D0" w:rsidP="006F118F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Style w:val="Hipervnculo"/>
                                <w:rFonts w:cs="Arial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60AD3">
                              <w:rPr>
                                <w:rStyle w:val="Hipervnculo"/>
                                <w:rFonts w:cs="Arial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Kenneth.oyola.cavero.2000@gmail.com</w:t>
                            </w:r>
                          </w:p>
                          <w:p w:rsidR="00F841D0" w:rsidRPr="008F4EFC" w:rsidRDefault="00F841D0" w:rsidP="006F118F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FF716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DNI N°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76927756</w:t>
                            </w:r>
                          </w:p>
                          <w:p w:rsidR="00F841D0" w:rsidRPr="00FF716F" w:rsidRDefault="00F841D0" w:rsidP="006F118F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cs="Arial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EDAD 18 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AF7E" id="_x0000_s1028" type="#_x0000_t202" style="position:absolute;margin-left:196.5pt;margin-top:.75pt;width:273.35pt;height:118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" filled="f" stroked="f">
                <v:textbox>
                  <w:txbxContent>
                    <w:p w:rsidR="00F841D0" w:rsidRDefault="00F841D0" w:rsidP="00FF716F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</w:pPr>
                      <w:bookmarkStart w:id="1" w:name="_Hlk529037655"/>
                      <w:bookmarkEnd w:id="1"/>
                      <w:r w:rsidRPr="00FF716F"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  <w:t>ENNETH JOSEPH OYOLA CAVERO</w:t>
                      </w:r>
                    </w:p>
                    <w:p w:rsidR="00F841D0" w:rsidRDefault="00F841D0" w:rsidP="006F118F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  <w:t>AV. Miguel Grau MZ “M1” LT “</w:t>
                      </w:r>
                      <w:r w:rsidR="00571765"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  <w:t>1B</w:t>
                      </w:r>
                      <w:r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  <w:t>”</w:t>
                      </w:r>
                    </w:p>
                    <w:p w:rsidR="00F841D0" w:rsidRDefault="00F841D0" w:rsidP="006F118F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</w:pPr>
                      <w:r w:rsidRPr="00FF716F"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  <w:t>79323171</w:t>
                      </w:r>
                      <w:r w:rsidRPr="00FF716F"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  <w:t>CLARO</w:t>
                      </w:r>
                      <w:r w:rsidRPr="00FF716F"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  <w:t>)</w:t>
                      </w:r>
                    </w:p>
                    <w:p w:rsidR="00F841D0" w:rsidRPr="00060AD3" w:rsidRDefault="00F841D0" w:rsidP="006F118F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Style w:val="Hipervnculo"/>
                          <w:rFonts w:cs="Arial"/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  <w:r w:rsidRPr="00060AD3">
                        <w:rPr>
                          <w:rStyle w:val="Hipervnculo"/>
                          <w:rFonts w:cs="Arial"/>
                          <w:b/>
                          <w:color w:val="5B9BD5" w:themeColor="accent1"/>
                          <w:sz w:val="24"/>
                          <w:szCs w:val="24"/>
                        </w:rPr>
                        <w:t>Kenneth.oyola.cavero.2000@gmail.com</w:t>
                      </w:r>
                    </w:p>
                    <w:p w:rsidR="00F841D0" w:rsidRPr="008F4EFC" w:rsidRDefault="00F841D0" w:rsidP="006F118F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</w:pPr>
                      <w:r w:rsidRPr="00FF716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DNI N° </w:t>
                      </w: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76927756</w:t>
                      </w:r>
                    </w:p>
                    <w:p w:rsidR="00F841D0" w:rsidRPr="00FF716F" w:rsidRDefault="00F841D0" w:rsidP="006F118F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cs="Arial"/>
                          <w:b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EDAD 18 AÑOS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702AF" w:rsidRDefault="009A6F7A" w:rsidP="00C702AF">
      <w:pPr>
        <w:spacing w:after="0"/>
        <w:jc w:val="both"/>
      </w:pPr>
      <w:r>
        <w:t>ex</w:t>
      </w:r>
    </w:p>
    <w:p w:rsidR="00C702AF" w:rsidRDefault="00C702AF" w:rsidP="00C702AF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702AF" w:rsidRDefault="00C702AF" w:rsidP="00C702AF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702AF" w:rsidRDefault="00C702AF" w:rsidP="00C702AF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702AF" w:rsidRDefault="00C702AF" w:rsidP="00C702AF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702AF" w:rsidRDefault="00C702AF" w:rsidP="00C702AF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702AF" w:rsidRDefault="00C702AF" w:rsidP="00C702AF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702AF" w:rsidRDefault="00C702AF" w:rsidP="00C702AF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702AF" w:rsidRPr="0008702F" w:rsidRDefault="00C702AF" w:rsidP="00C702AF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702AF" w:rsidRPr="00D85C79" w:rsidRDefault="00D85C79" w:rsidP="00D85C79">
      <w:pPr>
        <w:spacing w:after="200"/>
        <w:ind w:hanging="180"/>
        <w:jc w:val="both"/>
        <w:rPr>
          <w:rFonts w:ascii="Calibri" w:eastAsia="Calibri" w:hAnsi="Calibri"/>
          <w:i/>
          <w:szCs w:val="32"/>
        </w:rPr>
      </w:pPr>
      <w:r w:rsidRPr="0008702F">
        <w:rPr>
          <w:rFonts w:ascii="Calibri" w:eastAsia="Calibri" w:hAnsi="Calibri"/>
          <w:b/>
          <w:i/>
          <w:szCs w:val="32"/>
        </w:rPr>
        <w:t xml:space="preserve">    </w:t>
      </w:r>
      <w:r w:rsidR="00473A0C">
        <w:rPr>
          <w:rFonts w:ascii="Calibri" w:eastAsia="Calibri" w:hAnsi="Calibri"/>
          <w:b/>
          <w:i/>
          <w:sz w:val="24"/>
          <w:szCs w:val="32"/>
        </w:rPr>
        <w:t>CUR</w:t>
      </w:r>
      <w:r w:rsidR="00D97E75">
        <w:rPr>
          <w:rFonts w:ascii="Calibri" w:eastAsia="Calibri" w:hAnsi="Calibri"/>
          <w:b/>
          <w:i/>
          <w:sz w:val="24"/>
          <w:szCs w:val="32"/>
        </w:rPr>
        <w:t>S</w:t>
      </w:r>
      <w:r w:rsidR="00473A0C">
        <w:rPr>
          <w:rFonts w:ascii="Calibri" w:eastAsia="Calibri" w:hAnsi="Calibri"/>
          <w:b/>
          <w:i/>
          <w:sz w:val="24"/>
          <w:szCs w:val="32"/>
        </w:rPr>
        <w:t xml:space="preserve">ANDO </w:t>
      </w:r>
      <w:r w:rsidR="00FF716F" w:rsidRPr="0008702F">
        <w:rPr>
          <w:rFonts w:ascii="Calibri" w:eastAsia="Calibri" w:hAnsi="Calibri"/>
          <w:b/>
          <w:i/>
          <w:sz w:val="24"/>
          <w:szCs w:val="32"/>
        </w:rPr>
        <w:t xml:space="preserve"> </w:t>
      </w:r>
      <w:r w:rsidR="00282576" w:rsidRPr="0008702F">
        <w:rPr>
          <w:rFonts w:ascii="Calibri" w:eastAsia="Calibri" w:hAnsi="Calibri"/>
          <w:b/>
          <w:i/>
          <w:sz w:val="24"/>
          <w:szCs w:val="32"/>
        </w:rPr>
        <w:t xml:space="preserve"> LA CARRERA </w:t>
      </w:r>
      <w:r w:rsidRPr="0008702F">
        <w:rPr>
          <w:rFonts w:ascii="Calibri" w:eastAsia="Calibri" w:hAnsi="Calibri"/>
          <w:b/>
          <w:i/>
          <w:sz w:val="24"/>
          <w:szCs w:val="32"/>
        </w:rPr>
        <w:t>PROFESIONAL TÉCNIC</w:t>
      </w:r>
      <w:r w:rsidR="00060AD3">
        <w:rPr>
          <w:rFonts w:ascii="Calibri" w:eastAsia="Calibri" w:hAnsi="Calibri"/>
          <w:b/>
          <w:i/>
          <w:sz w:val="24"/>
          <w:szCs w:val="32"/>
        </w:rPr>
        <w:t>O</w:t>
      </w:r>
      <w:r w:rsidR="00282576" w:rsidRPr="0008702F">
        <w:rPr>
          <w:rFonts w:ascii="Calibri" w:eastAsia="Calibri" w:hAnsi="Calibri"/>
          <w:b/>
          <w:i/>
          <w:sz w:val="24"/>
          <w:szCs w:val="32"/>
        </w:rPr>
        <w:t xml:space="preserve"> DE </w:t>
      </w:r>
      <w:r w:rsidR="00473A0C">
        <w:rPr>
          <w:rFonts w:ascii="Calibri" w:eastAsia="Calibri" w:hAnsi="Calibri"/>
          <w:b/>
          <w:i/>
          <w:sz w:val="24"/>
          <w:szCs w:val="32"/>
        </w:rPr>
        <w:t>COMPUTACION E INFORMATICA</w:t>
      </w:r>
      <w:r w:rsidR="00282576" w:rsidRPr="00D85C79">
        <w:rPr>
          <w:rFonts w:ascii="Calibri" w:eastAsia="Calibri" w:hAnsi="Calibri"/>
          <w:i/>
          <w:sz w:val="24"/>
          <w:szCs w:val="32"/>
        </w:rPr>
        <w:t>.</w:t>
      </w:r>
    </w:p>
    <w:p w:rsidR="00C702AF" w:rsidRPr="00BF5A0B" w:rsidRDefault="00C702AF" w:rsidP="00D85C79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BF5A0B">
        <w:rPr>
          <w:rFonts w:ascii="Arial" w:hAnsi="Arial" w:cs="Arial"/>
          <w:b/>
          <w:color w:val="000000" w:themeColor="text1"/>
          <w:sz w:val="24"/>
          <w:szCs w:val="24"/>
        </w:rPr>
        <w:t>OBJETIVO PROFESIONAL</w:t>
      </w:r>
    </w:p>
    <w:p w:rsidR="00C702AF" w:rsidRDefault="00C702AF" w:rsidP="00D85C7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D6E53">
        <w:rPr>
          <w:rFonts w:ascii="Arial" w:eastAsia="Arial" w:hAnsi="Arial" w:cs="Arial"/>
          <w:color w:val="000000" w:themeColor="text1"/>
          <w:sz w:val="24"/>
          <w:szCs w:val="24"/>
        </w:rPr>
        <w:t>Desarrollarme de manera personal y profesional alcanzando mi máximo potencial y poder retribuirlo a mi lugar de trabajo, para lograr resultados concretos y exitosos, trabajar en equipo donde cada miembro de sienta apreciado y valorado</w:t>
      </w:r>
      <w:r w:rsidRPr="00AD6E53">
        <w:rPr>
          <w:rFonts w:ascii="Arial" w:eastAsia="Arial" w:hAnsi="Arial" w:cs="Arial"/>
          <w:sz w:val="24"/>
          <w:szCs w:val="24"/>
        </w:rPr>
        <w:t>.</w:t>
      </w:r>
    </w:p>
    <w:p w:rsidR="00F92A0C" w:rsidRPr="00AD6E53" w:rsidRDefault="00F92A0C" w:rsidP="00D85C7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C702AF" w:rsidRDefault="00C702AF" w:rsidP="00D85C79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BF5A0B">
        <w:rPr>
          <w:rFonts w:ascii="Arial" w:eastAsia="Arial" w:hAnsi="Arial" w:cs="Arial"/>
          <w:b/>
          <w:sz w:val="24"/>
          <w:szCs w:val="24"/>
        </w:rPr>
        <w:t>HABILIDADES</w:t>
      </w:r>
    </w:p>
    <w:p w:rsidR="00C702AF" w:rsidRPr="00D85C79" w:rsidRDefault="00D85C79" w:rsidP="00D85C79">
      <w:pPr>
        <w:jc w:val="both"/>
        <w:rPr>
          <w:rFonts w:ascii="Arial" w:hAnsi="Arial" w:cs="Arial"/>
          <w:color w:val="000000" w:themeColor="text1"/>
          <w:sz w:val="24"/>
          <w:szCs w:val="18"/>
          <w:shd w:val="clear" w:color="auto" w:fill="FFFFFF"/>
        </w:rPr>
      </w:pPr>
      <w:r w:rsidRPr="0057176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650240</wp:posOffset>
                </wp:positionV>
                <wp:extent cx="5486400" cy="342900"/>
                <wp:effectExtent l="0" t="0" r="19050" b="19050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1D0" w:rsidRPr="00D85C79" w:rsidRDefault="00F841D0" w:rsidP="00D85C7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85C79">
                              <w:rPr>
                                <w:b/>
                                <w:sz w:val="24"/>
                              </w:rPr>
                              <w:t>FORMACIÓN ACADÉMICA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7" o:spid="_x0000_s1029" style="position:absolute;left:0;text-align:left;margin-left:18.05pt;margin-top:51.2pt;width:6in;height:2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F841D0" w:rsidRPr="00D85C79" w:rsidRDefault="00F841D0" w:rsidP="00D85C79">
                      <w:pPr>
                        <w:rPr>
                          <w:b/>
                          <w:sz w:val="24"/>
                        </w:rPr>
                      </w:pPr>
                      <w:r w:rsidRPr="00D85C79">
                        <w:rPr>
                          <w:b/>
                          <w:sz w:val="24"/>
                        </w:rPr>
                        <w:t>FORMACIÓN ACADÉMICA</w:t>
                      </w:r>
                      <w:r>
                        <w:rPr>
                          <w:b/>
                          <w:sz w:val="24"/>
                        </w:rPr>
                        <w:t xml:space="preserve"> PROFESIONAL</w:t>
                      </w:r>
                    </w:p>
                  </w:txbxContent>
                </v:textbox>
              </v:roundrect>
            </w:pict>
          </mc:Fallback>
        </mc:AlternateContent>
      </w:r>
      <w:r w:rsidR="00571765" w:rsidRPr="00571765">
        <w:rPr>
          <w:rFonts w:ascii="Arial" w:eastAsia="Arial" w:hAnsi="Arial" w:cs="Arial"/>
          <w:sz w:val="24"/>
          <w:szCs w:val="24"/>
        </w:rPr>
        <w:t xml:space="preserve">Soy </w:t>
      </w:r>
      <w:r w:rsidR="00571765" w:rsidRPr="00571765">
        <w:rPr>
          <w:rFonts w:ascii="Arial" w:hAnsi="Arial" w:cs="Arial"/>
          <w:sz w:val="24"/>
          <w:szCs w:val="18"/>
          <w:shd w:val="clear" w:color="auto" w:fill="FFFFFF"/>
        </w:rPr>
        <w:t xml:space="preserve">una persona bien organizada, eficiente, </w:t>
      </w:r>
      <w:r w:rsidR="00571765" w:rsidRPr="00571765">
        <w:rPr>
          <w:rFonts w:ascii="Arial" w:eastAsia="Arial" w:hAnsi="Arial" w:cs="Arial"/>
          <w:sz w:val="24"/>
          <w:szCs w:val="24"/>
          <w:lang w:val="es-ES" w:eastAsia="es-ES"/>
        </w:rPr>
        <w:t>proactiva, creativa, responsable, enfocado a objetivos, social, confiable, trato agradable, amable y alegre y</w:t>
      </w:r>
      <w:r w:rsidR="00571765" w:rsidRPr="00571765">
        <w:rPr>
          <w:rFonts w:ascii="Arial" w:hAnsi="Arial" w:cs="Arial"/>
          <w:sz w:val="24"/>
          <w:szCs w:val="18"/>
          <w:shd w:val="clear" w:color="auto" w:fill="FFFFFF"/>
        </w:rPr>
        <w:t xml:space="preserve"> me enorgullezco de hacer el trabajo lo mejor posible, excediendo las expectativa</w:t>
      </w:r>
      <w:r w:rsidR="00C702AF" w:rsidRPr="00011B11">
        <w:rPr>
          <w:rFonts w:ascii="Arial" w:hAnsi="Arial" w:cs="Arial"/>
          <w:color w:val="000000" w:themeColor="text1"/>
          <w:sz w:val="24"/>
          <w:szCs w:val="18"/>
          <w:shd w:val="clear" w:color="auto" w:fill="FFFFFF"/>
        </w:rPr>
        <w:t>s</w:t>
      </w:r>
      <w:r w:rsidR="00C702AF">
        <w:rPr>
          <w:rFonts w:ascii="Arial" w:hAnsi="Arial" w:cs="Arial"/>
          <w:color w:val="000000" w:themeColor="text1"/>
          <w:sz w:val="24"/>
          <w:szCs w:val="18"/>
          <w:shd w:val="clear" w:color="auto" w:fill="FFFFFF"/>
        </w:rPr>
        <w:t>.</w:t>
      </w:r>
    </w:p>
    <w:p w:rsidR="004A17D5" w:rsidRPr="00D85C79" w:rsidRDefault="00D85C79">
      <w:pPr>
        <w:rPr>
          <w:b/>
          <w:sz w:val="36"/>
        </w:rPr>
      </w:pPr>
      <w:r w:rsidRPr="00D85C79">
        <w:rPr>
          <w:b/>
          <w:sz w:val="36"/>
        </w:rPr>
        <w:t>I</w:t>
      </w:r>
    </w:p>
    <w:p w:rsidR="00D85C79" w:rsidRPr="00571765" w:rsidRDefault="00571765" w:rsidP="00F92A0C">
      <w:pPr>
        <w:pStyle w:val="Prrafodelista"/>
        <w:widowControl w:val="0"/>
        <w:numPr>
          <w:ilvl w:val="0"/>
          <w:numId w:val="2"/>
        </w:numPr>
        <w:tabs>
          <w:tab w:val="left" w:pos="3061"/>
          <w:tab w:val="left" w:pos="3537"/>
        </w:tabs>
        <w:suppressAutoHyphens/>
        <w:autoSpaceDE w:val="0"/>
        <w:spacing w:after="0" w:line="240" w:lineRule="auto"/>
        <w:ind w:left="720"/>
        <w:jc w:val="both"/>
        <w:rPr>
          <w:rFonts w:ascii="Arial" w:hAnsi="Arial" w:cs="Arial"/>
          <w:b/>
          <w:sz w:val="24"/>
          <w:lang w:val="es-MX"/>
        </w:rPr>
      </w:pPr>
      <w:r w:rsidRPr="00571765">
        <w:rPr>
          <w:rFonts w:ascii="Arial" w:hAnsi="Arial" w:cs="Arial"/>
          <w:sz w:val="24"/>
          <w:lang w:val="es-MX"/>
        </w:rPr>
        <w:t xml:space="preserve">Con estudios de </w:t>
      </w:r>
      <w:r w:rsidRPr="00571765">
        <w:rPr>
          <w:rFonts w:ascii="Arial" w:hAnsi="Arial" w:cs="Arial"/>
          <w:b/>
          <w:sz w:val="24"/>
          <w:lang w:val="es-MX"/>
        </w:rPr>
        <w:t>primaria y secundaria</w:t>
      </w:r>
      <w:r w:rsidR="00D85C79" w:rsidRPr="00571765">
        <w:rPr>
          <w:rFonts w:ascii="Arial" w:hAnsi="Arial" w:cs="Arial"/>
          <w:sz w:val="24"/>
          <w:lang w:val="es-MX"/>
        </w:rPr>
        <w:t xml:space="preserve"> </w:t>
      </w:r>
      <w:r w:rsidRPr="00571765">
        <w:rPr>
          <w:rFonts w:ascii="Arial" w:hAnsi="Arial" w:cs="Arial"/>
          <w:sz w:val="24"/>
          <w:lang w:val="es-MX"/>
        </w:rPr>
        <w:t>institución educativa “TUPAC AMARU</w:t>
      </w:r>
      <w:r w:rsidR="00F92A0C" w:rsidRPr="00571765">
        <w:rPr>
          <w:rFonts w:ascii="Arial" w:hAnsi="Arial" w:cs="Arial"/>
          <w:sz w:val="24"/>
          <w:lang w:val="es-MX"/>
        </w:rPr>
        <w:t xml:space="preserve">” </w:t>
      </w:r>
      <w:r w:rsidRPr="00571765">
        <w:rPr>
          <w:rFonts w:ascii="Arial" w:hAnsi="Arial" w:cs="Arial"/>
          <w:sz w:val="24"/>
          <w:lang w:val="es-MX"/>
        </w:rPr>
        <w:t>Tumbes</w:t>
      </w:r>
      <w:r w:rsidR="008352BA" w:rsidRPr="00571765">
        <w:rPr>
          <w:rFonts w:ascii="Arial" w:hAnsi="Arial" w:cs="Arial"/>
          <w:sz w:val="24"/>
          <w:lang w:val="es-MX"/>
        </w:rPr>
        <w:t xml:space="preserve"> -</w:t>
      </w:r>
      <w:r w:rsidR="00F92A0C" w:rsidRPr="00571765">
        <w:rPr>
          <w:rFonts w:ascii="Arial" w:hAnsi="Arial" w:cs="Arial"/>
          <w:sz w:val="24"/>
          <w:lang w:val="es-MX"/>
        </w:rPr>
        <w:t xml:space="preserve"> </w:t>
      </w:r>
      <w:r w:rsidRPr="00571765">
        <w:rPr>
          <w:rFonts w:ascii="Arial" w:hAnsi="Arial" w:cs="Arial"/>
          <w:sz w:val="24"/>
          <w:lang w:val="es-MX"/>
        </w:rPr>
        <w:t>Tumbes</w:t>
      </w:r>
      <w:r w:rsidR="00D85C79" w:rsidRPr="00571765">
        <w:rPr>
          <w:rFonts w:ascii="Arial" w:hAnsi="Arial" w:cs="Arial"/>
          <w:sz w:val="24"/>
          <w:lang w:val="es-MX"/>
        </w:rPr>
        <w:t>.</w:t>
      </w:r>
      <w:r w:rsidR="007F160F" w:rsidRPr="00571765">
        <w:rPr>
          <w:rFonts w:ascii="Arial" w:hAnsi="Arial" w:cs="Arial"/>
          <w:sz w:val="24"/>
          <w:lang w:val="es-MX"/>
        </w:rPr>
        <w:t xml:space="preserve"> </w:t>
      </w:r>
      <w:r w:rsidRPr="00571765">
        <w:rPr>
          <w:rFonts w:ascii="Arial" w:hAnsi="Arial" w:cs="Arial"/>
          <w:b/>
          <w:sz w:val="24"/>
          <w:lang w:val="es-MX"/>
        </w:rPr>
        <w:t>Promedio de nota 1</w:t>
      </w:r>
      <w:r w:rsidR="00473A0C" w:rsidRPr="00571765">
        <w:rPr>
          <w:rFonts w:ascii="Arial" w:hAnsi="Arial" w:cs="Arial"/>
          <w:b/>
          <w:sz w:val="24"/>
          <w:lang w:val="es-MX"/>
        </w:rPr>
        <w:t>6</w:t>
      </w:r>
    </w:p>
    <w:p w:rsidR="00473A0C" w:rsidRPr="00571765" w:rsidRDefault="00571765" w:rsidP="00571765">
      <w:pPr>
        <w:pStyle w:val="Prrafodelista"/>
        <w:widowControl w:val="0"/>
        <w:numPr>
          <w:ilvl w:val="0"/>
          <w:numId w:val="9"/>
        </w:numPr>
        <w:tabs>
          <w:tab w:val="left" w:pos="3061"/>
          <w:tab w:val="left" w:pos="3537"/>
        </w:tabs>
        <w:suppressAutoHyphens/>
        <w:autoSpaceDE w:val="0"/>
        <w:spacing w:after="0" w:line="240" w:lineRule="auto"/>
        <w:jc w:val="both"/>
        <w:rPr>
          <w:rFonts w:ascii="Arial" w:hAnsi="Arial" w:cs="Arial"/>
          <w:b/>
          <w:sz w:val="24"/>
          <w:lang w:val="es-MX"/>
        </w:rPr>
      </w:pPr>
      <w:r w:rsidRPr="00571765">
        <w:rPr>
          <w:rFonts w:ascii="Arial" w:hAnsi="Arial" w:cs="Arial"/>
          <w:sz w:val="24"/>
          <w:lang w:val="es-MX"/>
        </w:rPr>
        <w:t>Cursando el III ciclo de la carrera de computación e informática en el IESTP TRENTINO JUAN PABLO II.</w:t>
      </w:r>
    </w:p>
    <w:p w:rsidR="009137AF" w:rsidRPr="00473A0C" w:rsidRDefault="00E61BCE" w:rsidP="00473A0C">
      <w:pPr>
        <w:widowControl w:val="0"/>
        <w:tabs>
          <w:tab w:val="left" w:pos="3061"/>
          <w:tab w:val="left" w:pos="3537"/>
        </w:tabs>
        <w:suppressAutoHyphens/>
        <w:autoSpaceDE w:val="0"/>
        <w:spacing w:after="0" w:line="240" w:lineRule="auto"/>
        <w:jc w:val="both"/>
        <w:rPr>
          <w:b/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0220C69" wp14:editId="3542CB2C">
                <wp:simplePos x="0" y="0"/>
                <wp:positionH relativeFrom="column">
                  <wp:posOffset>227965</wp:posOffset>
                </wp:positionH>
                <wp:positionV relativeFrom="paragraph">
                  <wp:posOffset>67945</wp:posOffset>
                </wp:positionV>
                <wp:extent cx="5495925" cy="342900"/>
                <wp:effectExtent l="0" t="0" r="28575" b="1905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1D0" w:rsidRPr="00D85C79" w:rsidRDefault="00F841D0" w:rsidP="00D85C7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ESTUDIOS DE INGLES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20C69" id="Rectángulo: esquinas redondeadas 31" o:spid="_x0000_s1030" style="position:absolute;left:0;text-align:left;margin-left:17.95pt;margin-top:5.35pt;width:432.75pt;height:2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F841D0" w:rsidRPr="00D85C79" w:rsidRDefault="00F841D0" w:rsidP="00D85C7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ESTUDIOS DE INGLES</w:t>
                      </w:r>
                    </w:p>
                  </w:txbxContent>
                </v:textbox>
              </v:roundrect>
            </w:pict>
          </mc:Fallback>
        </mc:AlternateContent>
      </w:r>
      <w:r w:rsidR="009137AF" w:rsidRPr="00473A0C">
        <w:rPr>
          <w:rFonts w:cs="Arial"/>
          <w:b/>
          <w:lang w:val="es-MX"/>
        </w:rPr>
        <w:t xml:space="preserve">         </w:t>
      </w:r>
      <w:r w:rsidR="009137AF" w:rsidRPr="00473A0C">
        <w:rPr>
          <w:rFonts w:ascii="Arial" w:hAnsi="Arial"/>
          <w:lang w:val="es-MX"/>
        </w:rPr>
        <w:t xml:space="preserve">                      </w:t>
      </w:r>
    </w:p>
    <w:p w:rsidR="009137AF" w:rsidRDefault="00E61BCE" w:rsidP="009137AF">
      <w:pPr>
        <w:widowControl w:val="0"/>
        <w:tabs>
          <w:tab w:val="decimal" w:pos="935"/>
          <w:tab w:val="left" w:pos="1337"/>
          <w:tab w:val="left" w:pos="3055"/>
          <w:tab w:val="left" w:pos="3537"/>
        </w:tabs>
        <w:autoSpaceDE w:val="0"/>
        <w:spacing w:line="260" w:lineRule="exact"/>
        <w:rPr>
          <w:rFonts w:ascii="Arial" w:hAnsi="Arial"/>
          <w:b/>
          <w:sz w:val="28"/>
          <w:szCs w:val="28"/>
          <w:lang w:val="es-MX"/>
        </w:rPr>
      </w:pPr>
      <w:r>
        <w:rPr>
          <w:rFonts w:ascii="Arial" w:hAnsi="Arial"/>
          <w:b/>
          <w:sz w:val="28"/>
          <w:szCs w:val="28"/>
          <w:lang w:val="es-MX"/>
        </w:rPr>
        <w:t>II</w:t>
      </w:r>
    </w:p>
    <w:p w:rsidR="00A31289" w:rsidRDefault="00A31289" w:rsidP="00A31289"/>
    <w:p w:rsidR="004B775E" w:rsidRPr="00036B21" w:rsidRDefault="00036B21" w:rsidP="00036B21">
      <w:pPr>
        <w:widowControl w:val="0"/>
        <w:tabs>
          <w:tab w:val="left" w:pos="3061"/>
          <w:tab w:val="left" w:pos="3537"/>
        </w:tabs>
        <w:autoSpaceDE w:val="0"/>
        <w:ind w:left="720"/>
        <w:jc w:val="both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5534869" wp14:editId="670D9333">
                <wp:simplePos x="0" y="0"/>
                <wp:positionH relativeFrom="margin">
                  <wp:posOffset>273685</wp:posOffset>
                </wp:positionH>
                <wp:positionV relativeFrom="paragraph">
                  <wp:posOffset>408305</wp:posOffset>
                </wp:positionV>
                <wp:extent cx="5372100" cy="342900"/>
                <wp:effectExtent l="0" t="0" r="0" b="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429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1D0" w:rsidRPr="00D85C79" w:rsidRDefault="00F841D0" w:rsidP="00DC722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CONOCIMIENTOS EN OTRAS 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34869" id="Rectángulo: esquinas redondeadas 1" o:spid="_x0000_s1031" style="position:absolute;left:0;text-align:left;margin-left:21.55pt;margin-top:32.15pt;width:423pt;height:27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" fillcolor="#5b9bd5 [3204]" stroked="f">
                <v:textbox>
                  <w:txbxContent>
                    <w:p w:rsidR="00F841D0" w:rsidRPr="00D85C79" w:rsidRDefault="00F841D0" w:rsidP="00DC722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CONOCIMIENTOS EN OTRAS ACTIVIDADES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1765">
        <w:rPr>
          <w:lang w:val="es-MX"/>
        </w:rPr>
        <w:t>Cursando</w:t>
      </w:r>
      <w:r w:rsidR="00571765" w:rsidRPr="001237D2">
        <w:rPr>
          <w:lang w:val="es-MX"/>
        </w:rPr>
        <w:t xml:space="preserve"> satisfactoriamente el </w:t>
      </w:r>
      <w:r w:rsidR="00571765" w:rsidRPr="001237D2">
        <w:rPr>
          <w:b/>
          <w:lang w:val="es-MX"/>
        </w:rPr>
        <w:t>nivel básico de inglés</w:t>
      </w:r>
      <w:r w:rsidR="00571765" w:rsidRPr="001237D2">
        <w:rPr>
          <w:lang w:val="es-MX"/>
        </w:rPr>
        <w:t>; realizado el instituto de educación superior tecnológico privado “</w:t>
      </w:r>
      <w:r w:rsidR="00571765">
        <w:rPr>
          <w:lang w:val="es-MX"/>
        </w:rPr>
        <w:t>TRENTINO JUAN PABLO II</w:t>
      </w:r>
      <w:r w:rsidR="00E61BCE" w:rsidRPr="001237D2">
        <w:rPr>
          <w:lang w:val="es-MX"/>
        </w:rPr>
        <w:t>”</w:t>
      </w:r>
      <w:r w:rsidR="00D511B5">
        <w:rPr>
          <w:lang w:val="es-MX"/>
        </w:rPr>
        <w:t>.</w:t>
      </w:r>
      <w:r w:rsidR="00D511B5">
        <w:rPr>
          <w:noProof/>
          <w:lang w:eastAsia="es-PE"/>
        </w:rPr>
        <w:t xml:space="preserve"> </w:t>
      </w:r>
      <w:r w:rsidR="00D249F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947B7B" wp14:editId="73522693">
                <wp:simplePos x="0" y="0"/>
                <wp:positionH relativeFrom="page">
                  <wp:posOffset>0</wp:posOffset>
                </wp:positionH>
                <wp:positionV relativeFrom="paragraph">
                  <wp:posOffset>-899160</wp:posOffset>
                </wp:positionV>
                <wp:extent cx="415636" cy="18610730"/>
                <wp:effectExtent l="0" t="0" r="3810" b="1270"/>
                <wp:wrapNone/>
                <wp:docPr id="263" name="Rectángu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86107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00BD2" id="Rectángulo 263" o:spid="_x0000_s1026" style="position:absolute;margin-left:0;margin-top:-70.8pt;width:32.75pt;height:1465.4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" fillcolor="#ed7d31 [3205]" stroked="f" strokeweight="1pt">
                <w10:wrap anchorx="page"/>
              </v:rect>
            </w:pict>
          </mc:Fallback>
        </mc:AlternateContent>
      </w:r>
      <w:r w:rsidR="00151AA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2A1A8C" wp14:editId="03496160">
                <wp:simplePos x="0" y="0"/>
                <wp:positionH relativeFrom="page">
                  <wp:posOffset>0</wp:posOffset>
                </wp:positionH>
                <wp:positionV relativeFrom="paragraph">
                  <wp:posOffset>-923290</wp:posOffset>
                </wp:positionV>
                <wp:extent cx="415290" cy="26040080"/>
                <wp:effectExtent l="0" t="0" r="3810" b="1270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604008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84C13" id="Rectángulo 265" o:spid="_x0000_s1026" style="position:absolute;margin-left:0;margin-top:-72.7pt;width:32.7pt;height:2050.4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" fillcolor="#ed7d31" stroked="f" strokeweight="1pt">
                <w10:wrap anchorx="page"/>
              </v:rect>
            </w:pict>
          </mc:Fallback>
        </mc:AlternateContent>
      </w:r>
      <w:r w:rsidR="00B97FC2">
        <w:rPr>
          <w:b/>
          <w:sz w:val="28"/>
        </w:rPr>
        <w:t xml:space="preserve"> </w:t>
      </w:r>
      <w:r w:rsidR="0008702F" w:rsidRPr="00A015C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FCECEA8" wp14:editId="5BDAD946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415290" cy="18791555"/>
                <wp:effectExtent l="0" t="0" r="381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8791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A4A89" id="Rectángulo 3" o:spid="_x0000_s1026" style="position:absolute;margin-left:0;margin-top:-71.25pt;width:32.7pt;height:1479.65pt;z-index:251913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" fillcolor="#5b9bd5 [3204]" stroked="f">
                <w10:wrap anchorx="page"/>
              </v:rect>
            </w:pict>
          </mc:Fallback>
        </mc:AlternateContent>
      </w:r>
    </w:p>
    <w:p w:rsidR="008B6AD7" w:rsidRPr="008B6AD7" w:rsidRDefault="00D97E75" w:rsidP="00A31289">
      <w:pPr>
        <w:rPr>
          <w:b/>
          <w:sz w:val="28"/>
        </w:rPr>
      </w:pPr>
      <w:r>
        <w:rPr>
          <w:b/>
          <w:sz w:val="28"/>
        </w:rPr>
        <w:t>I</w:t>
      </w:r>
      <w:r w:rsidR="001B0576">
        <w:rPr>
          <w:b/>
          <w:sz w:val="28"/>
        </w:rPr>
        <w:t>II</w:t>
      </w:r>
    </w:p>
    <w:p w:rsidR="00F61E31" w:rsidRDefault="00571765" w:rsidP="00F61E31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after="100" w:line="276" w:lineRule="auto"/>
        <w:jc w:val="both"/>
        <w:rPr>
          <w:rFonts w:cs="Arial"/>
          <w:iCs/>
          <w:lang w:val="es-ES"/>
        </w:rPr>
      </w:pPr>
      <w:r w:rsidRPr="00F61E31">
        <w:rPr>
          <w:rFonts w:cs="Arial"/>
          <w:iCs/>
          <w:lang w:val="es-ES"/>
        </w:rPr>
        <w:t>Instalación de sistemas operativos Windows 10, Windows 8 y 8.1,</w:t>
      </w:r>
    </w:p>
    <w:p w:rsidR="00F61E31" w:rsidRPr="00F61E31" w:rsidRDefault="00571765" w:rsidP="00F61E31">
      <w:pPr>
        <w:pStyle w:val="Prrafodelista"/>
        <w:widowControl w:val="0"/>
        <w:autoSpaceDE w:val="0"/>
        <w:autoSpaceDN w:val="0"/>
        <w:adjustRightInd w:val="0"/>
        <w:spacing w:before="100" w:after="100" w:line="276" w:lineRule="auto"/>
        <w:jc w:val="both"/>
        <w:rPr>
          <w:rFonts w:cs="Arial"/>
          <w:iCs/>
          <w:lang w:val="es-ES"/>
        </w:rPr>
      </w:pPr>
      <w:r w:rsidRPr="00F61E31">
        <w:rPr>
          <w:rFonts w:cs="Arial"/>
          <w:iCs/>
          <w:lang w:val="es-ES"/>
        </w:rPr>
        <w:t>Windows 7 y Windows xp.</w:t>
      </w:r>
    </w:p>
    <w:p w:rsidR="00F61E31" w:rsidRPr="00F61E31" w:rsidRDefault="00571765" w:rsidP="00F61E31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after="100" w:line="276" w:lineRule="auto"/>
        <w:jc w:val="both"/>
        <w:rPr>
          <w:rFonts w:cs="Arial"/>
          <w:iCs/>
          <w:lang w:val="es-ES"/>
        </w:rPr>
      </w:pPr>
      <w:r w:rsidRPr="00F61E31">
        <w:rPr>
          <w:rFonts w:cs="Arial"/>
          <w:iCs/>
          <w:lang w:val="es-ES"/>
        </w:rPr>
        <w:t>Experto en restauración y formateo de computadoras.</w:t>
      </w:r>
    </w:p>
    <w:p w:rsidR="00F61E31" w:rsidRPr="00F61E31" w:rsidRDefault="00571765" w:rsidP="00F61E31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after="100" w:line="276" w:lineRule="auto"/>
        <w:jc w:val="both"/>
        <w:rPr>
          <w:rFonts w:cs="Arial"/>
          <w:iCs/>
          <w:lang w:val="es-ES"/>
        </w:rPr>
      </w:pPr>
      <w:r w:rsidRPr="00F61E31">
        <w:rPr>
          <w:rFonts w:cs="Arial"/>
          <w:iCs/>
          <w:lang w:val="es-ES"/>
        </w:rPr>
        <w:t>Conocimientos en programación en lenguaje de visual Basic</w:t>
      </w:r>
      <w:r w:rsidR="00D511B5">
        <w:rPr>
          <w:rFonts w:cs="Arial"/>
          <w:iCs/>
          <w:lang w:val="es-ES"/>
        </w:rPr>
        <w:t>.</w:t>
      </w:r>
    </w:p>
    <w:p w:rsidR="00A31289" w:rsidRDefault="00571765" w:rsidP="00A31289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after="100" w:line="276" w:lineRule="auto"/>
        <w:jc w:val="both"/>
        <w:rPr>
          <w:rFonts w:cs="Arial"/>
          <w:iCs/>
          <w:lang w:val="es-ES"/>
        </w:rPr>
      </w:pPr>
      <w:r w:rsidRPr="00F61E31">
        <w:rPr>
          <w:rFonts w:cs="Arial"/>
          <w:iCs/>
          <w:lang w:val="es-ES"/>
        </w:rPr>
        <w:t>Conocimientos básicos en programación en lenguaje de java</w:t>
      </w:r>
      <w:r w:rsidR="00D511B5">
        <w:rPr>
          <w:rFonts w:cs="Arial"/>
          <w:iCs/>
          <w:lang w:val="es-ES"/>
        </w:rPr>
        <w:t>.</w:t>
      </w:r>
    </w:p>
    <w:p w:rsidR="00036B21" w:rsidRPr="008A4AC2" w:rsidRDefault="00571765" w:rsidP="008A4AC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after="100" w:line="276" w:lineRule="auto"/>
        <w:jc w:val="both"/>
        <w:rPr>
          <w:rFonts w:cs="Arial"/>
          <w:iCs/>
          <w:lang w:val="es-ES"/>
        </w:rPr>
      </w:pPr>
      <w:r>
        <w:rPr>
          <w:rFonts w:cs="Arial"/>
          <w:iCs/>
          <w:lang w:val="es-ES"/>
        </w:rPr>
        <w:t>Conocimientos en Excel básico (macros)</w:t>
      </w:r>
      <w:r w:rsidR="00D97E75">
        <w:rPr>
          <w:rFonts w:cs="Arial"/>
          <w:iCs/>
          <w:lang w:val="es-ES"/>
        </w:rPr>
        <w:t>.</w:t>
      </w:r>
    </w:p>
    <w:p w:rsidR="00D97E75" w:rsidRPr="00F61E31" w:rsidRDefault="00D97E75" w:rsidP="00D97E75">
      <w:pPr>
        <w:pStyle w:val="Prrafodelista"/>
        <w:widowControl w:val="0"/>
        <w:autoSpaceDE w:val="0"/>
        <w:autoSpaceDN w:val="0"/>
        <w:adjustRightInd w:val="0"/>
        <w:spacing w:before="100" w:after="100" w:line="276" w:lineRule="auto"/>
        <w:jc w:val="both"/>
        <w:rPr>
          <w:rFonts w:cs="Arial"/>
          <w:iCs/>
          <w:lang w:val="es-ES"/>
        </w:rPr>
      </w:pPr>
    </w:p>
    <w:p w:rsidR="006A1130" w:rsidRPr="00A31289" w:rsidRDefault="006A1130" w:rsidP="00A31289">
      <w:bookmarkStart w:id="2" w:name="_GoBack"/>
      <w:bookmarkEnd w:id="2"/>
    </w:p>
    <w:sectPr w:rsidR="006A1130" w:rsidRPr="00A31289" w:rsidSect="00AB1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DCD" w:rsidRDefault="00C23DCD" w:rsidP="00A01AB1">
      <w:pPr>
        <w:spacing w:after="0" w:line="240" w:lineRule="auto"/>
      </w:pPr>
      <w:r>
        <w:separator/>
      </w:r>
    </w:p>
  </w:endnote>
  <w:endnote w:type="continuationSeparator" w:id="0">
    <w:p w:rsidR="00C23DCD" w:rsidRDefault="00C23DCD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DCD" w:rsidRDefault="00C23DCD" w:rsidP="00A01AB1">
      <w:pPr>
        <w:spacing w:after="0" w:line="240" w:lineRule="auto"/>
      </w:pPr>
      <w:r>
        <w:separator/>
      </w:r>
    </w:p>
  </w:footnote>
  <w:footnote w:type="continuationSeparator" w:id="0">
    <w:p w:rsidR="00C23DCD" w:rsidRDefault="00C23DCD" w:rsidP="00A01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7330B"/>
    <w:multiLevelType w:val="hybridMultilevel"/>
    <w:tmpl w:val="E47E76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2879"/>
    <w:multiLevelType w:val="hybridMultilevel"/>
    <w:tmpl w:val="C73263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67FA"/>
    <w:multiLevelType w:val="hybridMultilevel"/>
    <w:tmpl w:val="F9248DEE"/>
    <w:lvl w:ilvl="0" w:tplc="5FF82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50E66"/>
    <w:multiLevelType w:val="multilevel"/>
    <w:tmpl w:val="21286C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84A20B3"/>
    <w:multiLevelType w:val="hybridMultilevel"/>
    <w:tmpl w:val="45BCC60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6622B"/>
    <w:multiLevelType w:val="hybridMultilevel"/>
    <w:tmpl w:val="E35A9D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077A16"/>
    <w:multiLevelType w:val="hybridMultilevel"/>
    <w:tmpl w:val="C43242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C2EFE"/>
    <w:multiLevelType w:val="hybridMultilevel"/>
    <w:tmpl w:val="7730D028"/>
    <w:lvl w:ilvl="0" w:tplc="37C4EB4C">
      <w:start w:val="1"/>
      <w:numFmt w:val="bullet"/>
      <w:lvlText w:val=""/>
      <w:lvlJc w:val="left"/>
      <w:pPr>
        <w:ind w:left="3196" w:hanging="360"/>
      </w:pPr>
      <w:rPr>
        <w:rFonts w:ascii="Wingdings" w:hAnsi="Wingdings" w:hint="default"/>
        <w:lang w:val="es-MX"/>
      </w:rPr>
    </w:lvl>
    <w:lvl w:ilvl="1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8" w15:restartNumberingAfterBreak="0">
    <w:nsid w:val="79772051"/>
    <w:multiLevelType w:val="hybridMultilevel"/>
    <w:tmpl w:val="B52873C0"/>
    <w:lvl w:ilvl="0" w:tplc="22405556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PE" w:vendorID="64" w:dllVersion="6" w:nlCheck="1" w:checkStyle="1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89"/>
    <w:rsid w:val="00011B11"/>
    <w:rsid w:val="000221F1"/>
    <w:rsid w:val="00036B21"/>
    <w:rsid w:val="00043E68"/>
    <w:rsid w:val="00055585"/>
    <w:rsid w:val="00060AD3"/>
    <w:rsid w:val="0008702F"/>
    <w:rsid w:val="000C08E7"/>
    <w:rsid w:val="000D2471"/>
    <w:rsid w:val="000E0DFE"/>
    <w:rsid w:val="0012141B"/>
    <w:rsid w:val="00141993"/>
    <w:rsid w:val="00151AAB"/>
    <w:rsid w:val="00175E4B"/>
    <w:rsid w:val="00193CE6"/>
    <w:rsid w:val="001B0576"/>
    <w:rsid w:val="001B5912"/>
    <w:rsid w:val="001D7FDD"/>
    <w:rsid w:val="001E4ECB"/>
    <w:rsid w:val="002063B2"/>
    <w:rsid w:val="00211E0F"/>
    <w:rsid w:val="00215398"/>
    <w:rsid w:val="00225D94"/>
    <w:rsid w:val="002565F3"/>
    <w:rsid w:val="002803EC"/>
    <w:rsid w:val="00282576"/>
    <w:rsid w:val="002A2EF8"/>
    <w:rsid w:val="002B1021"/>
    <w:rsid w:val="002D21DE"/>
    <w:rsid w:val="002E6A5C"/>
    <w:rsid w:val="00366B75"/>
    <w:rsid w:val="0037629A"/>
    <w:rsid w:val="003810F0"/>
    <w:rsid w:val="0039248C"/>
    <w:rsid w:val="003C153E"/>
    <w:rsid w:val="003D4523"/>
    <w:rsid w:val="00441F4C"/>
    <w:rsid w:val="00447C42"/>
    <w:rsid w:val="004635FB"/>
    <w:rsid w:val="00464470"/>
    <w:rsid w:val="00467654"/>
    <w:rsid w:val="00473A0C"/>
    <w:rsid w:val="004A17D5"/>
    <w:rsid w:val="004B775E"/>
    <w:rsid w:val="004D29B3"/>
    <w:rsid w:val="004D564D"/>
    <w:rsid w:val="004F5261"/>
    <w:rsid w:val="00515C71"/>
    <w:rsid w:val="00534B33"/>
    <w:rsid w:val="00542ABB"/>
    <w:rsid w:val="00550F10"/>
    <w:rsid w:val="00560D1F"/>
    <w:rsid w:val="00571765"/>
    <w:rsid w:val="00573FDB"/>
    <w:rsid w:val="005A3C52"/>
    <w:rsid w:val="005B2ED6"/>
    <w:rsid w:val="005C340D"/>
    <w:rsid w:val="005C78F2"/>
    <w:rsid w:val="005F33F4"/>
    <w:rsid w:val="005F6842"/>
    <w:rsid w:val="006220C2"/>
    <w:rsid w:val="0063761F"/>
    <w:rsid w:val="006A1130"/>
    <w:rsid w:val="006B25ED"/>
    <w:rsid w:val="006C6590"/>
    <w:rsid w:val="006E10C7"/>
    <w:rsid w:val="006F118F"/>
    <w:rsid w:val="006F72AB"/>
    <w:rsid w:val="00704E7F"/>
    <w:rsid w:val="0071005A"/>
    <w:rsid w:val="00712D1E"/>
    <w:rsid w:val="00732C10"/>
    <w:rsid w:val="00746FF2"/>
    <w:rsid w:val="00754CC3"/>
    <w:rsid w:val="007725AB"/>
    <w:rsid w:val="0078031D"/>
    <w:rsid w:val="00793EFF"/>
    <w:rsid w:val="007B3D2D"/>
    <w:rsid w:val="007C43F4"/>
    <w:rsid w:val="007D0377"/>
    <w:rsid w:val="007E5532"/>
    <w:rsid w:val="007F160F"/>
    <w:rsid w:val="00800B7D"/>
    <w:rsid w:val="008352BA"/>
    <w:rsid w:val="00841F8B"/>
    <w:rsid w:val="00845EF5"/>
    <w:rsid w:val="00850A89"/>
    <w:rsid w:val="00850F37"/>
    <w:rsid w:val="008530AC"/>
    <w:rsid w:val="00853A66"/>
    <w:rsid w:val="00886A8E"/>
    <w:rsid w:val="008A4AC2"/>
    <w:rsid w:val="008B076A"/>
    <w:rsid w:val="008B5ED8"/>
    <w:rsid w:val="008B650E"/>
    <w:rsid w:val="008B6AD7"/>
    <w:rsid w:val="008F4EFC"/>
    <w:rsid w:val="009137AF"/>
    <w:rsid w:val="00942AF0"/>
    <w:rsid w:val="009443A6"/>
    <w:rsid w:val="00954058"/>
    <w:rsid w:val="00960863"/>
    <w:rsid w:val="00972651"/>
    <w:rsid w:val="00974851"/>
    <w:rsid w:val="009A6F7A"/>
    <w:rsid w:val="009B24AD"/>
    <w:rsid w:val="009D0702"/>
    <w:rsid w:val="009D3B1A"/>
    <w:rsid w:val="009E0C7D"/>
    <w:rsid w:val="009E6692"/>
    <w:rsid w:val="009F1953"/>
    <w:rsid w:val="00A00F96"/>
    <w:rsid w:val="00A015C8"/>
    <w:rsid w:val="00A01AB1"/>
    <w:rsid w:val="00A10347"/>
    <w:rsid w:val="00A12015"/>
    <w:rsid w:val="00A24E8B"/>
    <w:rsid w:val="00A31289"/>
    <w:rsid w:val="00A428B9"/>
    <w:rsid w:val="00A4420F"/>
    <w:rsid w:val="00A5366D"/>
    <w:rsid w:val="00A637D8"/>
    <w:rsid w:val="00A91A4A"/>
    <w:rsid w:val="00AB1ACD"/>
    <w:rsid w:val="00AC263B"/>
    <w:rsid w:val="00AC54DD"/>
    <w:rsid w:val="00AD6E53"/>
    <w:rsid w:val="00AF1204"/>
    <w:rsid w:val="00B05291"/>
    <w:rsid w:val="00B14BD5"/>
    <w:rsid w:val="00B27BCE"/>
    <w:rsid w:val="00B304A1"/>
    <w:rsid w:val="00B31235"/>
    <w:rsid w:val="00B828E0"/>
    <w:rsid w:val="00B86586"/>
    <w:rsid w:val="00B970A5"/>
    <w:rsid w:val="00B976BA"/>
    <w:rsid w:val="00B97FC2"/>
    <w:rsid w:val="00BA12BC"/>
    <w:rsid w:val="00BB08EF"/>
    <w:rsid w:val="00BC5B38"/>
    <w:rsid w:val="00BE4760"/>
    <w:rsid w:val="00BF5A0B"/>
    <w:rsid w:val="00C01070"/>
    <w:rsid w:val="00C01E2F"/>
    <w:rsid w:val="00C23DCD"/>
    <w:rsid w:val="00C37AAD"/>
    <w:rsid w:val="00C54257"/>
    <w:rsid w:val="00C5555F"/>
    <w:rsid w:val="00C702AF"/>
    <w:rsid w:val="00C73FC9"/>
    <w:rsid w:val="00CA0393"/>
    <w:rsid w:val="00CB11E6"/>
    <w:rsid w:val="00CD09EE"/>
    <w:rsid w:val="00D065CD"/>
    <w:rsid w:val="00D14807"/>
    <w:rsid w:val="00D2492A"/>
    <w:rsid w:val="00D249F2"/>
    <w:rsid w:val="00D35AA5"/>
    <w:rsid w:val="00D511B5"/>
    <w:rsid w:val="00D85C79"/>
    <w:rsid w:val="00D97E75"/>
    <w:rsid w:val="00DA6E11"/>
    <w:rsid w:val="00DB44AB"/>
    <w:rsid w:val="00DC1CB5"/>
    <w:rsid w:val="00DC722E"/>
    <w:rsid w:val="00DF364B"/>
    <w:rsid w:val="00E042A4"/>
    <w:rsid w:val="00E06111"/>
    <w:rsid w:val="00E26E85"/>
    <w:rsid w:val="00E43A21"/>
    <w:rsid w:val="00E56E32"/>
    <w:rsid w:val="00E61BCE"/>
    <w:rsid w:val="00E6693E"/>
    <w:rsid w:val="00E70370"/>
    <w:rsid w:val="00E8166E"/>
    <w:rsid w:val="00E82F61"/>
    <w:rsid w:val="00E90504"/>
    <w:rsid w:val="00EA3B3C"/>
    <w:rsid w:val="00F21D9A"/>
    <w:rsid w:val="00F55F1F"/>
    <w:rsid w:val="00F61E31"/>
    <w:rsid w:val="00F841D0"/>
    <w:rsid w:val="00F92A0C"/>
    <w:rsid w:val="00FA42B5"/>
    <w:rsid w:val="00FB7834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420C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2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character" w:styleId="Hipervnculo">
    <w:name w:val="Hyperlink"/>
    <w:basedOn w:val="Fuentedeprrafopredeter"/>
    <w:uiPriority w:val="99"/>
    <w:unhideWhenUsed/>
    <w:rsid w:val="00CA039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A0393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D85C79"/>
    <w:pPr>
      <w:ind w:left="720"/>
      <w:contextualSpacing/>
    </w:p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FF71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90002052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tf90002052 (1)</Template>
  <TotalTime>0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2018-11-03T23:56:00Z</dcterms:created>
  <dcterms:modified xsi:type="dcterms:W3CDTF">2018-11-04T01:20:00Z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